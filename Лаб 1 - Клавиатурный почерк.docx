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17" w:rsidRDefault="00524217" w:rsidP="0052421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42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№1. </w:t>
      </w:r>
    </w:p>
    <w:p w:rsidR="00524217" w:rsidRPr="00524217" w:rsidRDefault="00524217" w:rsidP="0052421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42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Клавиатурный подчерк. Исследование особенностей</w:t>
      </w:r>
    </w:p>
    <w:p w:rsidR="00524217" w:rsidRDefault="00524217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4C6" w:rsidRPr="006D54C6" w:rsidRDefault="00271286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 - процедура проверки подлинности субъекта доступа. </w:t>
      </w:r>
    </w:p>
    <w:p w:rsidR="00271286" w:rsidRPr="00271286" w:rsidRDefault="00271286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Аутентификатор</w:t>
      </w:r>
      <w:proofErr w:type="spellEnd"/>
      <w:r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 - некоторый параметр, предоставляемый системе для проверки.</w:t>
      </w:r>
    </w:p>
    <w:p w:rsidR="00271286" w:rsidRPr="00271286" w:rsidRDefault="00271286" w:rsidP="006D54C6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12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Различают 3 типа </w:t>
      </w:r>
      <w:proofErr w:type="spellStart"/>
      <w:r w:rsidRPr="002712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аутентификаторов</w:t>
      </w:r>
      <w:proofErr w:type="spellEnd"/>
      <w:r w:rsidRPr="002712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271286" w:rsidRPr="00271286" w:rsidRDefault="00750380" w:rsidP="006D54C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271286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никальное знание (пароль, </w:t>
      </w:r>
      <w:proofErr w:type="spellStart"/>
      <w:r w:rsidR="00271286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пи</w:t>
      </w:r>
      <w:bookmarkStart w:id="0" w:name="_GoBack"/>
      <w:bookmarkEnd w:id="0"/>
      <w:r w:rsidR="00271286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spellEnd"/>
      <w:r w:rsidR="00271286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-код)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71286" w:rsidRPr="00271286" w:rsidRDefault="00750380" w:rsidP="006D54C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271286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никальный предмет (ключ, смарт-карта, </w:t>
      </w:r>
      <w:proofErr w:type="spellStart"/>
      <w:r w:rsidR="00271286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</w:t>
      </w:r>
      <w:proofErr w:type="spellEnd"/>
      <w:r w:rsidR="00271286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71286" w:rsidRPr="00271286" w:rsidRDefault="00750380" w:rsidP="006D54C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271286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никальная характеристика</w:t>
      </w:r>
      <w:r w:rsidR="00782D73" w:rsidRPr="00810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71286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самого субъекта (статическая - отпечатки пальца, снимок сетчатки глаза, поведенческая - например, аутентификация по голосу)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71286" w:rsidRPr="00271286" w:rsidRDefault="00271286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4C6" w:rsidRPr="006D54C6" w:rsidRDefault="006D54C6" w:rsidP="006D54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54C6">
        <w:rPr>
          <w:rFonts w:ascii="Times New Roman" w:hAnsi="Times New Roman" w:cs="Times New Roman"/>
          <w:b/>
          <w:sz w:val="28"/>
          <w:szCs w:val="28"/>
        </w:rPr>
        <w:t>Клавиатурный почерк</w:t>
      </w:r>
      <w:r w:rsidRPr="006D54C6">
        <w:rPr>
          <w:rFonts w:ascii="Times New Roman" w:hAnsi="Times New Roman" w:cs="Times New Roman"/>
          <w:sz w:val="28"/>
          <w:szCs w:val="28"/>
        </w:rPr>
        <w:t xml:space="preserve"> – это набор динамических характеристик работы на клавиатуре. Стандартная клавиатура позволяет измерить следующие временные характеристики: время удержания </w:t>
      </w:r>
      <w:proofErr w:type="gramStart"/>
      <w:r w:rsidRPr="006D54C6">
        <w:rPr>
          <w:rFonts w:ascii="Times New Roman" w:hAnsi="Times New Roman" w:cs="Times New Roman"/>
          <w:sz w:val="28"/>
          <w:szCs w:val="28"/>
        </w:rPr>
        <w:t>клавиши</w:t>
      </w:r>
      <w:proofErr w:type="gramEnd"/>
      <w:r w:rsidRPr="006D54C6">
        <w:rPr>
          <w:rFonts w:ascii="Times New Roman" w:hAnsi="Times New Roman" w:cs="Times New Roman"/>
          <w:sz w:val="28"/>
          <w:szCs w:val="28"/>
        </w:rPr>
        <w:t xml:space="preserve"> нажатой и интервал времени между нажатиями клавиш. </w:t>
      </w:r>
    </w:p>
    <w:p w:rsidR="006D54C6" w:rsidRPr="006D54C6" w:rsidRDefault="006D54C6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1286" w:rsidRPr="00271286" w:rsidRDefault="00271286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2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Клавиатурный почерк -</w:t>
      </w:r>
      <w:r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поведенческая биометрическая характеристика, которую описывают следующие параметры:</w:t>
      </w:r>
    </w:p>
    <w:p w:rsidR="00271286" w:rsidRPr="00271286" w:rsidRDefault="00524217" w:rsidP="006D54C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71286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корость ввода - </w:t>
      </w:r>
      <w:r w:rsidR="00810EA0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введенных символов,</w:t>
      </w:r>
      <w:r w:rsidR="00271286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разделенное на время печатания</w:t>
      </w:r>
      <w:r w:rsidR="007503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71286" w:rsidRPr="00271286" w:rsidRDefault="00524217" w:rsidP="006D54C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271286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инамика ввода - характеризуется временем между нажатиями</w:t>
      </w:r>
      <w:r w:rsidR="00810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клавиш и временем их удержания</w:t>
      </w:r>
      <w:r w:rsidR="007503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71286" w:rsidRPr="00271286" w:rsidRDefault="00524217" w:rsidP="006D54C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="00271286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астота возникновение ошибок при вводе</w:t>
      </w:r>
      <w:r w:rsidR="007503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71286" w:rsidRPr="00271286" w:rsidRDefault="00524217" w:rsidP="006D54C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271286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спользование клавиш - например, какие функциональные клавиши нажимаются для ввода заглавных букв</w:t>
      </w:r>
      <w:r w:rsidR="007503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71286" w:rsidRPr="00271286" w:rsidRDefault="00271286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4C6" w:rsidRPr="00271286" w:rsidRDefault="006D54C6" w:rsidP="006D54C6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12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использования клавиатурного почерка для аутентификации:</w:t>
      </w:r>
    </w:p>
    <w:p w:rsidR="006D54C6" w:rsidRPr="00271286" w:rsidRDefault="006D54C6" w:rsidP="006D54C6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реализации и внедрения. Реализация исключительно программная, ввод осуществляется со стандартного устройства ввода (клавиатуры), а значит использование не требуется приобретение никакого дополнительного оборудования. Это самый дешевый способ аутентификации по биометрическим характеристикам субъекта доступа.</w:t>
      </w:r>
    </w:p>
    <w:p w:rsidR="006D54C6" w:rsidRPr="00271286" w:rsidRDefault="006D54C6" w:rsidP="006D54C6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требует от пользователя никаких дополнительных действий, кроме привычных. Пользователь так или иначе, наверняка, использует пароль, который можно назначить парольной фразой, по которой будет проводиться аутентификация.</w:t>
      </w:r>
    </w:p>
    <w:p w:rsidR="006D54C6" w:rsidRPr="00271286" w:rsidRDefault="006D54C6" w:rsidP="006D54C6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скрытой аутентификации - пользователь даже может быть не в курсе, что включена дополнительная проверка, а значит не сможет об</w:t>
      </w:r>
      <w:r w:rsidR="005242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этом сообщить злоумышленнику.</w:t>
      </w:r>
    </w:p>
    <w:p w:rsidR="006D54C6" w:rsidRPr="00271286" w:rsidRDefault="006D54C6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4C6" w:rsidRPr="00271286" w:rsidRDefault="006D54C6" w:rsidP="006D54C6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12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:rsidR="006D54C6" w:rsidRPr="00271286" w:rsidRDefault="00524217" w:rsidP="00524217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6D54C6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ребуется обучение приложения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D54C6" w:rsidRPr="00271286" w:rsidRDefault="00524217" w:rsidP="00524217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6D54C6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ильная зависимость от эргономичности клавиатуры (в случае смены, придется обучать программу заново)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D54C6" w:rsidRPr="00271286" w:rsidRDefault="00524217" w:rsidP="00524217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6D54C6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ильная зависимость от психофизического состояния оператора. Если человек заболел, то он вполне вероятно не сможет аутентифицироваться (с другой стороны может и не стоит этого делать в больном состоянии).</w:t>
      </w:r>
    </w:p>
    <w:p w:rsidR="00524217" w:rsidRDefault="00524217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4C6" w:rsidRDefault="006D54C6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54C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Стандартная клавиатура позволяет измерить следующие временные характеристики: время удержания </w:t>
      </w:r>
      <w:proofErr w:type="gramStart"/>
      <w:r w:rsidRPr="006D54C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клавиши</w:t>
      </w:r>
      <w:proofErr w:type="gramEnd"/>
      <w:r w:rsidRPr="006D5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нажатой и интервал времени между нажатиями клавиш. </w:t>
      </w:r>
    </w:p>
    <w:p w:rsidR="00524217" w:rsidRDefault="00524217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17FBF" w:rsidRDefault="00C17FBF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17F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Время удержания клавиши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</w:t>
      </w:r>
      <w:proofErr w:type="gramEnd"/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математическое ожидание выборки показателей времени удержания конкретной клавиши, собранной за период набора фрагмента текста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Эмпирические исследования показали, что время удержания зависит также от наложений, ритмичности и безошибочности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17FBF" w:rsidRDefault="00C17FBF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время удержания может существенно раз</w:t>
      </w:r>
      <w:r w:rsidR="00810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личаться у разных людей при 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используемой наборщиком методике</w:t>
      </w:r>
      <w:r w:rsidR="00810EA0" w:rsidRPr="00810E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24217" w:rsidRDefault="00524217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17FBF" w:rsidRDefault="00C17FBF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F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Наложение движений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одновременные движения нескольких пальцев у наборщиков, уверенно владеющих методом печати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Наложение нажатий клавиш проис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ходит, когда о</w:t>
      </w:r>
      <w:r w:rsidR="00810EA0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клавиша еще не отпущена, а другая уже нажимается.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Наблюдается тенденция к повышению количества наложений с повышением скорости набора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По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давляющее большинство наложений происходит, когда клавиши соседних букв в слове нажимаются разными пальцами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Однако при очень быстром наборе скольжениями наложения также возможны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17FBF" w:rsidRDefault="00C17FBF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2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Наложения происходят по следующим причинам: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скорость печати, при ко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торой наборщик не успевает отпускать предыдущие клавиши до нажатия следующих; большое время удержания клавиш нажатыми; сочетание первого и второго факторов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24217" w:rsidRDefault="00524217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7FBF" w:rsidRDefault="006D54C6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различить </w:t>
      </w:r>
      <w:r w:rsidRPr="005242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три вида наложений: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17FBF" w:rsidRDefault="006D54C6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proofErr w:type="gramStart"/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момент удержания первой клавиши проис</w:t>
      </w:r>
      <w:r w:rsidR="00C17FBF"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ходит нажатие 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</w:t>
      </w:r>
      <w:r w:rsid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Клавиша «К1» нажимается</w:t>
      </w:r>
      <w:r w:rsid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Далее происходит нажатие клавиш</w:t>
      </w:r>
      <w:r w:rsidR="00810EA0">
        <w:rPr>
          <w:rFonts w:ascii="Times New Roman" w:eastAsia="Times New Roman" w:hAnsi="Times New Roman" w:cs="Times New Roman"/>
          <w:sz w:val="28"/>
          <w:szCs w:val="28"/>
          <w:lang w:eastAsia="ru-RU"/>
        </w:rPr>
        <w:t>и «К2», но «К1» ещё не отпущена</w:t>
      </w:r>
      <w:r w:rsid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10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происходит отпускание кла</w:t>
      </w:r>
      <w:r w:rsidR="00C17FBF"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виши «К1</w:t>
      </w:r>
      <w:r w:rsid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»,</w:t>
      </w:r>
      <w:r w:rsidR="00C17FBF"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8601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 w:rsidR="00C17FBF"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- отпускается клавиша «К2»</w:t>
      </w:r>
      <w:r w:rsid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6014" w:rsidRDefault="006D54C6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proofErr w:type="gramStart"/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момент</w:t>
      </w:r>
      <w:r w:rsid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удержания одной клавиши проис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ходит отпускание другой клавиши, т</w:t>
      </w:r>
      <w:r w:rsid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первая кла</w:t>
      </w:r>
      <w:r w:rsidR="00C17FBF"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виша была нажата </w:t>
      </w:r>
      <w:r w:rsidR="00886014"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момент удержания второй</w:t>
      </w:r>
      <w:r w:rsidR="008860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86014"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«К2»</w:t>
      </w:r>
      <w:r w:rsidR="008860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нажата. «К1» нажимается. 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 происходит отпускание клавиши «К2» и затем «К1»</w:t>
      </w:r>
      <w:r w:rsidR="008860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D54C6" w:rsidRDefault="006D54C6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3 Нажатие и отпускание клавиши происходят во время удержания другой кла</w:t>
      </w:r>
      <w:r w:rsidR="008860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виши. 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Нажата клавиша «К2», происходят нажатие </w:t>
      </w:r>
      <w:r w:rsidR="00886014"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и отпускание «К1» и затем отпус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кание </w:t>
      </w:r>
      <w:r w:rsidR="008860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клавиши </w:t>
      </w:r>
      <w:r w:rsidRPr="00C17FBF">
        <w:rPr>
          <w:rFonts w:ascii="Times New Roman" w:eastAsia="Times New Roman" w:hAnsi="Times New Roman" w:cs="Times New Roman"/>
          <w:sz w:val="28"/>
          <w:szCs w:val="28"/>
          <w:lang w:eastAsia="ru-RU"/>
        </w:rPr>
        <w:t>«К2»</w:t>
      </w:r>
      <w:r w:rsidR="008860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54C6" w:rsidRDefault="006D54C6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4217" w:rsidRPr="00524217" w:rsidRDefault="00524217" w:rsidP="0052421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42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 для самостоятельной работы</w:t>
      </w:r>
    </w:p>
    <w:p w:rsidR="00750380" w:rsidRDefault="00750380" w:rsidP="0075038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 Оценить сложность парольной фразы.</w:t>
      </w:r>
    </w:p>
    <w:p w:rsidR="006D54C6" w:rsidRDefault="00750380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2. </w:t>
      </w:r>
      <w:r w:rsidR="005242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гистограмму скорости ввода парольной фразы.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</w:t>
      </w:r>
      <w:r w:rsidR="0052421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Рассчитать значения математического ожидания и дисперсии полученной выборки.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242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Провести исследования зависимости математического ожидания и дисперсии от времени суток. </w:t>
      </w:r>
    </w:p>
    <w:p w:rsidR="00524217" w:rsidRDefault="00750380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3. </w:t>
      </w:r>
      <w:r w:rsidR="005242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график зависимости динамики</w:t>
      </w:r>
      <w:r w:rsidR="00524217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ввода парольной фразы</w:t>
      </w:r>
      <w:r w:rsidR="005242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24217" w:rsidRPr="0027128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интервалы времени между нажатиями соседних символов в парольной фразе</w:t>
      </w:r>
      <w:r w:rsidR="0052421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50380" w:rsidRDefault="00750380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Оценить число выполненных наложений при вводе парольной фразы</w:t>
      </w:r>
      <w:r w:rsidR="00810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каждого из типа)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0380" w:rsidRDefault="00750380" w:rsidP="0075038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Рассчитать время удержания клавиш при вводе парольной фразы.</w:t>
      </w:r>
      <w:r w:rsidRPr="00750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0380" w:rsidRDefault="00750380" w:rsidP="0075038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0380" w:rsidRDefault="00750380" w:rsidP="0075038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исследования 1-5 для различных клавиатур.</w:t>
      </w:r>
    </w:p>
    <w:p w:rsidR="00750380" w:rsidRDefault="00750380" w:rsidP="006D54C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50380" w:rsidSect="00750380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76F98"/>
    <w:multiLevelType w:val="multilevel"/>
    <w:tmpl w:val="1CEE3A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73ED6"/>
    <w:multiLevelType w:val="multilevel"/>
    <w:tmpl w:val="8DDE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41054"/>
    <w:multiLevelType w:val="multilevel"/>
    <w:tmpl w:val="855479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34D2B"/>
    <w:multiLevelType w:val="multilevel"/>
    <w:tmpl w:val="FBACBA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72244"/>
    <w:multiLevelType w:val="multilevel"/>
    <w:tmpl w:val="1A4893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71286"/>
    <w:rsid w:val="00271286"/>
    <w:rsid w:val="004454C4"/>
    <w:rsid w:val="00524217"/>
    <w:rsid w:val="006D54C6"/>
    <w:rsid w:val="00750380"/>
    <w:rsid w:val="00782D73"/>
    <w:rsid w:val="00810EA0"/>
    <w:rsid w:val="00886014"/>
    <w:rsid w:val="00C17FBF"/>
    <w:rsid w:val="00C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46CBA7-9E1D-47EC-ACC4-236C6F2A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4C4"/>
  </w:style>
  <w:style w:type="paragraph" w:styleId="1">
    <w:name w:val="heading 1"/>
    <w:basedOn w:val="a"/>
    <w:link w:val="10"/>
    <w:uiPriority w:val="9"/>
    <w:qFormat/>
    <w:rsid w:val="002712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12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2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12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7128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71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1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21B185BC.dotm</Template>
  <TotalTime>26</TotalTime>
  <Pages>2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Митрофанова Елена Юрьевна</cp:lastModifiedBy>
  <cp:revision>5</cp:revision>
  <dcterms:created xsi:type="dcterms:W3CDTF">2019-09-19T20:11:00Z</dcterms:created>
  <dcterms:modified xsi:type="dcterms:W3CDTF">2019-09-20T06:37:00Z</dcterms:modified>
</cp:coreProperties>
</file>